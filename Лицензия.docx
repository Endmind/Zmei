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1E5" w:rsidRDefault="00DE5A70">
      <w:pPr>
        <w:pStyle w:val="1"/>
      </w:pPr>
      <w:r>
        <w:t>Лицензия</w:t>
      </w:r>
    </w:p>
    <w:p w:rsidR="008E01E5" w:rsidRPr="00E825B6" w:rsidRDefault="00DE5A70">
      <w:pPr>
        <w:pStyle w:val="2"/>
      </w:pPr>
      <w:r>
        <w:t xml:space="preserve">На компьютерную игру </w:t>
      </w:r>
      <w:r w:rsidRPr="00DE5A70">
        <w:t>“</w:t>
      </w:r>
      <w:proofErr w:type="spellStart"/>
      <w:r>
        <w:rPr>
          <w:lang w:val="en-US"/>
        </w:rPr>
        <w:t>Zmei</w:t>
      </w:r>
      <w:proofErr w:type="spellEnd"/>
      <w:r w:rsidRPr="00E825B6">
        <w:t>”</w:t>
      </w:r>
    </w:p>
    <w:p w:rsidR="00DE5A70" w:rsidRPr="00DE5A70" w:rsidRDefault="00DE5A70" w:rsidP="00DE5A70">
      <w:r>
        <w:t>Эта лицензия позволяет:</w:t>
      </w:r>
    </w:p>
    <w:p w:rsidR="008E01E5" w:rsidRDefault="00DE5A70" w:rsidP="00DE5A70">
      <w:pPr>
        <w:pStyle w:val="a"/>
      </w:pPr>
      <w:r>
        <w:t xml:space="preserve">Легально играть в компьютерную игру </w:t>
      </w:r>
      <w:r w:rsidRPr="00DE5A70">
        <w:t>“</w:t>
      </w:r>
      <w:proofErr w:type="spellStart"/>
      <w:r>
        <w:rPr>
          <w:lang w:val="en-US"/>
        </w:rPr>
        <w:t>Zmei</w:t>
      </w:r>
      <w:proofErr w:type="spellEnd"/>
      <w:r w:rsidRPr="00DE5A70">
        <w:t>”</w:t>
      </w:r>
    </w:p>
    <w:p w:rsidR="00DE5A70" w:rsidRDefault="00DE5A70" w:rsidP="00DE5A70">
      <w:pPr>
        <w:pStyle w:val="a"/>
      </w:pPr>
      <w:r>
        <w:t>Запускать любую версию в 1 клик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Таблица содержимого"/>
      </w:tblPr>
      <w:tblGrid>
        <w:gridCol w:w="3247"/>
        <w:gridCol w:w="3250"/>
        <w:gridCol w:w="3250"/>
      </w:tblGrid>
      <w:tr w:rsidR="008E01E5" w:rsidTr="008E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:rsidR="008E01E5" w:rsidRDefault="00DE5A70">
            <w:r>
              <w:t>Программа</w:t>
            </w:r>
          </w:p>
        </w:tc>
        <w:tc>
          <w:tcPr>
            <w:tcW w:w="1667" w:type="pct"/>
            <w:vAlign w:val="bottom"/>
          </w:tcPr>
          <w:p w:rsidR="008E01E5" w:rsidRDefault="00DE5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Версия</w:t>
            </w:r>
          </w:p>
        </w:tc>
        <w:tc>
          <w:tcPr>
            <w:tcW w:w="1667" w:type="pct"/>
            <w:vAlign w:val="bottom"/>
          </w:tcPr>
          <w:p w:rsidR="008E01E5" w:rsidRDefault="00DE5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скачивание</w:t>
            </w:r>
          </w:p>
        </w:tc>
      </w:tr>
      <w:tr w:rsidR="008E01E5" w:rsidTr="008E0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DE5A70" w:rsidRPr="00DE5A70" w:rsidRDefault="00DE5A70" w:rsidP="00DE5A70">
            <w:pPr>
              <w:jc w:val="left"/>
            </w:pPr>
            <w:r>
              <w:rPr>
                <w:lang w:val="en-US"/>
              </w:rPr>
              <w:t>Scratch</w:t>
            </w:r>
            <w:r>
              <w:t xml:space="preserve"> (Нужна для запуска </w:t>
            </w:r>
            <w:r w:rsidRPr="00DE5A70">
              <w:t>“</w:t>
            </w:r>
            <w:proofErr w:type="spellStart"/>
            <w:r>
              <w:rPr>
                <w:lang w:val="en-US"/>
              </w:rPr>
              <w:t>Zmei</w:t>
            </w:r>
            <w:proofErr w:type="spellEnd"/>
            <w:r w:rsidRPr="00DE5A70">
              <w:t>”)</w:t>
            </w:r>
          </w:p>
        </w:tc>
        <w:tc>
          <w:tcPr>
            <w:tcW w:w="1667" w:type="pct"/>
          </w:tcPr>
          <w:p w:rsidR="008E01E5" w:rsidRDefault="00DE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667" w:type="pct"/>
          </w:tcPr>
          <w:p w:rsidR="008E01E5" w:rsidRDefault="00EF3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DE5A70">
                <w:rPr>
                  <w:rStyle w:val="afb"/>
                </w:rPr>
                <w:t>Нажмите, чтобы установить</w:t>
              </w:r>
            </w:hyperlink>
          </w:p>
        </w:tc>
      </w:tr>
      <w:tr w:rsidR="008E01E5" w:rsidTr="009246C6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8E01E5" w:rsidRPr="00DE5A70" w:rsidRDefault="00DE5A70" w:rsidP="00DE5A7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Zmei</w:t>
            </w:r>
            <w:proofErr w:type="spellEnd"/>
            <w:r>
              <w:rPr>
                <w:lang w:val="en-US"/>
              </w:rPr>
              <w:t xml:space="preserve"> (</w:t>
            </w:r>
            <w:r>
              <w:t xml:space="preserve">Открыть в </w:t>
            </w:r>
            <w:r>
              <w:rPr>
                <w:lang w:val="en-US"/>
              </w:rPr>
              <w:t>Scratch)</w:t>
            </w:r>
          </w:p>
        </w:tc>
        <w:tc>
          <w:tcPr>
            <w:tcW w:w="1667" w:type="pct"/>
          </w:tcPr>
          <w:p w:rsidR="008E01E5" w:rsidRPr="00DE5A70" w:rsidRDefault="00DE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Любая</w:t>
            </w:r>
          </w:p>
        </w:tc>
        <w:tc>
          <w:tcPr>
            <w:tcW w:w="1667" w:type="pct"/>
          </w:tcPr>
          <w:p w:rsidR="008E01E5" w:rsidRPr="003059D9" w:rsidRDefault="00EF3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3059D9">
                <w:rPr>
                  <w:rStyle w:val="afb"/>
                </w:rPr>
                <w:t>Нажмите, чтобы установить</w:t>
              </w:r>
            </w:hyperlink>
          </w:p>
        </w:tc>
      </w:tr>
    </w:tbl>
    <w:p w:rsidR="009246C6" w:rsidRDefault="009246C6" w:rsidP="009246C6">
      <w:pPr>
        <w:pStyle w:val="afe"/>
        <w:jc w:val="right"/>
      </w:pPr>
    </w:p>
    <w:p w:rsidR="009246C6" w:rsidRDefault="009246C6" w:rsidP="009246C6">
      <w:pPr>
        <w:pStyle w:val="afe"/>
        <w:jc w:val="right"/>
      </w:pPr>
    </w:p>
    <w:p w:rsidR="009246C6" w:rsidRPr="009246C6" w:rsidRDefault="009246C6" w:rsidP="009246C6">
      <w:pPr>
        <w:pStyle w:val="afe"/>
        <w:jc w:val="center"/>
        <w:rPr>
          <w:b/>
        </w:rPr>
      </w:pPr>
      <w:r>
        <w:rPr>
          <w:b/>
        </w:rPr>
        <w:t>Для з</w:t>
      </w:r>
      <w:r>
        <w:rPr>
          <w:b/>
        </w:rPr>
        <w:t>апуска</w:t>
      </w:r>
      <w:r>
        <w:rPr>
          <w:b/>
        </w:rPr>
        <w:t xml:space="preserve"> программы </w:t>
      </w:r>
      <w:proofErr w:type="spellStart"/>
      <w:r>
        <w:rPr>
          <w:b/>
          <w:lang w:val="en-US"/>
        </w:rPr>
        <w:t>Zmei</w:t>
      </w:r>
      <w:proofErr w:type="spellEnd"/>
      <w:r w:rsidRPr="009246C6">
        <w:rPr>
          <w:b/>
        </w:rPr>
        <w:t xml:space="preserve"> </w:t>
      </w:r>
      <w:r>
        <w:rPr>
          <w:b/>
        </w:rPr>
        <w:t>выполните следующие действия:</w:t>
      </w:r>
    </w:p>
    <w:p w:rsidR="009246C6" w:rsidRDefault="009246C6" w:rsidP="009246C6">
      <w:pPr>
        <w:pStyle w:val="afe"/>
        <w:jc w:val="right"/>
      </w:pPr>
    </w:p>
    <w:p w:rsidR="009246C6" w:rsidRDefault="009246C6" w:rsidP="009246C6">
      <w:pPr>
        <w:pStyle w:val="afe"/>
        <w:numPr>
          <w:ilvl w:val="0"/>
          <w:numId w:val="8"/>
        </w:numPr>
      </w:pPr>
      <w:r>
        <w:t xml:space="preserve">Установите </w:t>
      </w:r>
      <w:r w:rsidRPr="009246C6">
        <w:rPr>
          <w:lang w:val="en-US"/>
        </w:rPr>
        <w:t>Scratch</w:t>
      </w:r>
      <w:r>
        <w:t>, если он у вас не установлен.</w:t>
      </w:r>
    </w:p>
    <w:p w:rsidR="009246C6" w:rsidRDefault="009246C6" w:rsidP="009246C6">
      <w:pPr>
        <w:pStyle w:val="afe"/>
        <w:numPr>
          <w:ilvl w:val="0"/>
          <w:numId w:val="8"/>
        </w:numPr>
      </w:pPr>
      <w:r>
        <w:t>Откройте ссылку из второго ряда.</w:t>
      </w:r>
    </w:p>
    <w:p w:rsidR="009246C6" w:rsidRDefault="009246C6" w:rsidP="009246C6">
      <w:pPr>
        <w:pStyle w:val="afe"/>
        <w:numPr>
          <w:ilvl w:val="0"/>
          <w:numId w:val="8"/>
        </w:numPr>
      </w:pPr>
      <w:r>
        <w:lastRenderedPageBreak/>
        <w:t>Загрузите нужную версию на компьютер.</w:t>
      </w:r>
    </w:p>
    <w:p w:rsidR="009246C6" w:rsidRDefault="009246C6" w:rsidP="009246C6">
      <w:pPr>
        <w:pStyle w:val="afe"/>
        <w:numPr>
          <w:ilvl w:val="0"/>
          <w:numId w:val="8"/>
        </w:numPr>
      </w:pPr>
      <w:r>
        <w:t xml:space="preserve">Запустите </w:t>
      </w:r>
      <w:r>
        <w:rPr>
          <w:lang w:val="en-US"/>
        </w:rPr>
        <w:t>Scratch</w:t>
      </w:r>
      <w:r>
        <w:t>.</w:t>
      </w:r>
    </w:p>
    <w:p w:rsidR="009246C6" w:rsidRDefault="009246C6" w:rsidP="009246C6">
      <w:pPr>
        <w:pStyle w:val="afe"/>
        <w:numPr>
          <w:ilvl w:val="0"/>
          <w:numId w:val="8"/>
        </w:numPr>
      </w:pPr>
      <w:r>
        <w:t xml:space="preserve">В </w:t>
      </w:r>
      <w:r>
        <w:rPr>
          <w:lang w:val="en-US"/>
        </w:rPr>
        <w:t>Scratch</w:t>
      </w:r>
      <w:r w:rsidRPr="00E825B6">
        <w:t xml:space="preserve"> </w:t>
      </w:r>
      <w:r>
        <w:t xml:space="preserve">нажмите на кнопку «Файл» </w:t>
      </w:r>
      <w:r w:rsidRPr="00E825B6">
        <w:rPr>
          <w:lang w:val="en-US"/>
        </w:rPr>
        <w:sym w:font="Wingdings" w:char="F0E0"/>
      </w:r>
      <w:r>
        <w:t xml:space="preserve">Нажмите на кнопку «Загрузить с компьютера» </w:t>
      </w:r>
      <w:r w:rsidRPr="009246C6">
        <w:rPr>
          <w:lang w:val="en-US"/>
        </w:rPr>
        <w:sym w:font="Wingdings" w:char="F0E0"/>
      </w:r>
      <w:r>
        <w:t xml:space="preserve"> </w:t>
      </w:r>
      <w:r>
        <w:t xml:space="preserve">Выберите загруженный в пункте 3 файл </w:t>
      </w:r>
      <w:r w:rsidRPr="00E825B6">
        <w:rPr>
          <w:lang w:val="en-US"/>
        </w:rPr>
        <w:sym w:font="Wingdings" w:char="F0E0"/>
      </w:r>
      <w:r>
        <w:t xml:space="preserve">Нажмите «Открыть» </w:t>
      </w:r>
      <w:r w:rsidRPr="00E825B6">
        <w:rPr>
          <w:lang w:val="en-US"/>
        </w:rPr>
        <w:sym w:font="Wingdings" w:char="F0E0"/>
      </w:r>
      <w:r>
        <w:t xml:space="preserve">Нажмите на кнопку расширения экрана (в верхнем правом углу) </w:t>
      </w:r>
      <w:r w:rsidRPr="00E825B6">
        <w:rPr>
          <w:lang w:val="en-US"/>
        </w:rPr>
        <w:sym w:font="Wingdings" w:char="F0E0"/>
      </w:r>
      <w:r>
        <w:t>Нажмите на зелёный флажок (в левом верхнем углу)</w:t>
      </w:r>
      <w:r w:rsidR="00CE1FF7" w:rsidRPr="00CE1FF7">
        <w:t>.</w:t>
      </w:r>
      <w:bookmarkStart w:id="0" w:name="_GoBack"/>
      <w:bookmarkEnd w:id="0"/>
    </w:p>
    <w:p w:rsidR="009246C6" w:rsidRPr="009246C6" w:rsidRDefault="009246C6" w:rsidP="009246C6">
      <w:pPr>
        <w:pStyle w:val="afe"/>
        <w:jc w:val="center"/>
      </w:pPr>
    </w:p>
    <w:p w:rsidR="00E825B6" w:rsidRDefault="009246C6" w:rsidP="009246C6">
      <w:pPr>
        <w:pStyle w:val="afe"/>
        <w:jc w:val="center"/>
        <w:rPr>
          <w:b/>
        </w:rPr>
      </w:pPr>
      <w:r>
        <w:rPr>
          <w:b/>
        </w:rPr>
        <w:t xml:space="preserve">Для завершения программы </w:t>
      </w:r>
      <w:proofErr w:type="spellStart"/>
      <w:r>
        <w:rPr>
          <w:b/>
          <w:lang w:val="en-US"/>
        </w:rPr>
        <w:t>Zmei</w:t>
      </w:r>
      <w:proofErr w:type="spellEnd"/>
      <w:r w:rsidRPr="009246C6">
        <w:rPr>
          <w:b/>
        </w:rPr>
        <w:t xml:space="preserve"> </w:t>
      </w:r>
      <w:r>
        <w:rPr>
          <w:b/>
        </w:rPr>
        <w:t>выполните следующие действия:</w:t>
      </w:r>
    </w:p>
    <w:p w:rsidR="00CE1FF7" w:rsidRDefault="009246C6" w:rsidP="00CE1FF7">
      <w:pPr>
        <w:pStyle w:val="afe"/>
        <w:numPr>
          <w:ilvl w:val="0"/>
          <w:numId w:val="9"/>
        </w:numPr>
      </w:pPr>
      <w:r>
        <w:t xml:space="preserve">Нажмите на кнопку остановки программы (в левом верхнем углу вторая кнопка) </w:t>
      </w:r>
      <w:r w:rsidRPr="009246C6">
        <w:rPr>
          <w:lang w:val="en-US"/>
        </w:rPr>
        <w:sym w:font="Wingdings" w:char="F0E0"/>
      </w:r>
      <w:r>
        <w:t xml:space="preserve">Нажмите на кнопку уменьшения экрана </w:t>
      </w:r>
      <w:r w:rsidR="00CE1FF7">
        <w:t>(</w:t>
      </w:r>
      <w:r>
        <w:t>в правом</w:t>
      </w:r>
      <w:r w:rsidRPr="009246C6">
        <w:t xml:space="preserve"> </w:t>
      </w:r>
      <w:r>
        <w:t>верхнем углу</w:t>
      </w:r>
      <w:r w:rsidR="00CE1FF7">
        <w:t>)</w:t>
      </w:r>
      <w:r w:rsidR="00CE1FF7" w:rsidRPr="00CE1FF7">
        <w:t xml:space="preserve"> </w:t>
      </w:r>
      <w:r w:rsidR="00CE1FF7" w:rsidRPr="00CE1FF7">
        <w:rPr>
          <w:lang w:val="en-US"/>
        </w:rPr>
        <w:sym w:font="Wingdings" w:char="F0E0"/>
      </w:r>
      <w:r w:rsidR="00CE1FF7">
        <w:t>Н</w:t>
      </w:r>
      <w:r w:rsidR="00CE1FF7">
        <w:t xml:space="preserve">ажмите на кнопку «Файл» </w:t>
      </w:r>
      <w:r w:rsidR="00CE1FF7" w:rsidRPr="00E825B6">
        <w:rPr>
          <w:lang w:val="en-US"/>
        </w:rPr>
        <w:sym w:font="Wingdings" w:char="F0E0"/>
      </w:r>
      <w:r w:rsidR="00CE1FF7">
        <w:t>Нажмите на кнопку «</w:t>
      </w:r>
      <w:r w:rsidR="00CE1FF7">
        <w:t xml:space="preserve">Сохранить на свой компьютер» </w:t>
      </w:r>
      <w:r w:rsidR="00CE1FF7" w:rsidRPr="00CE1FF7">
        <w:rPr>
          <w:lang w:val="en-US"/>
        </w:rPr>
        <w:sym w:font="Wingdings" w:char="F0E0"/>
      </w:r>
      <w:r w:rsidR="00CE1FF7">
        <w:t>Нажмите на кнопку «Сохранить»</w:t>
      </w:r>
      <w:r w:rsidR="00CE1FF7" w:rsidRPr="00CE1FF7">
        <w:t>.</w:t>
      </w:r>
    </w:p>
    <w:p w:rsidR="00CE1FF7" w:rsidRPr="009246C6" w:rsidRDefault="00CE1FF7" w:rsidP="00CE1FF7">
      <w:pPr>
        <w:pStyle w:val="afe"/>
        <w:numPr>
          <w:ilvl w:val="0"/>
          <w:numId w:val="9"/>
        </w:numPr>
      </w:pPr>
      <w:r>
        <w:t xml:space="preserve">Закройте </w:t>
      </w:r>
      <w:r>
        <w:rPr>
          <w:lang w:val="en-US"/>
        </w:rPr>
        <w:t>Scratch.</w:t>
      </w:r>
    </w:p>
    <w:sectPr w:rsidR="00CE1FF7" w:rsidRPr="009246C6">
      <w:footerReference w:type="default" r:id="rId9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6D1" w:rsidRDefault="00EF36D1">
      <w:pPr>
        <w:spacing w:after="0" w:line="240" w:lineRule="auto"/>
      </w:pPr>
      <w:r>
        <w:separator/>
      </w:r>
    </w:p>
  </w:endnote>
  <w:endnote w:type="continuationSeparator" w:id="0">
    <w:p w:rsidR="00EF36D1" w:rsidRDefault="00EF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8E01E5" w:rsidRDefault="00CC0635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26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6D1" w:rsidRDefault="00EF36D1">
      <w:pPr>
        <w:spacing w:after="0" w:line="240" w:lineRule="auto"/>
      </w:pPr>
      <w:r>
        <w:separator/>
      </w:r>
    </w:p>
  </w:footnote>
  <w:footnote w:type="continuationSeparator" w:id="0">
    <w:p w:rsidR="00EF36D1" w:rsidRDefault="00EF3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A092F"/>
    <w:multiLevelType w:val="hybridMultilevel"/>
    <w:tmpl w:val="688AC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C2682"/>
    <w:multiLevelType w:val="hybridMultilevel"/>
    <w:tmpl w:val="E90CFF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70"/>
    <w:rsid w:val="003059D9"/>
    <w:rsid w:val="008E01E5"/>
    <w:rsid w:val="009246C6"/>
    <w:rsid w:val="009B526A"/>
    <w:rsid w:val="00A460C3"/>
    <w:rsid w:val="00CC0635"/>
    <w:rsid w:val="00CE1FF7"/>
    <w:rsid w:val="00CF15F8"/>
    <w:rsid w:val="00DE5A70"/>
    <w:rsid w:val="00E825B6"/>
    <w:rsid w:val="00E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825E"/>
  <w15:chartTrackingRefBased/>
  <w15:docId w15:val="{4E27C3C1-3D82-D245-9F7E-DF0B2B66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ru-RU" w:eastAsia="ja-JP" w:bidi="ru-RU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C0635"/>
  </w:style>
  <w:style w:type="paragraph" w:styleId="1">
    <w:name w:val="heading 1"/>
    <w:basedOn w:val="a1"/>
    <w:next w:val="a1"/>
    <w:link w:val="10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Нижний колонтитул Знак"/>
    <w:basedOn w:val="a2"/>
    <w:link w:val="a5"/>
    <w:uiPriority w:val="99"/>
    <w:rPr>
      <w:b/>
      <w:sz w:val="46"/>
    </w:r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1"/>
    <w:next w:val="a1"/>
    <w:link w:val="a9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a9">
    <w:name w:val="Выделенная цитата Знак"/>
    <w:basedOn w:val="a2"/>
    <w:link w:val="a8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a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b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</w:rPr>
  </w:style>
  <w:style w:type="character" w:styleId="ad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2">
    <w:name w:val="Title"/>
    <w:basedOn w:val="a1"/>
    <w:next w:val="a1"/>
    <w:link w:val="af3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3">
    <w:name w:val="Заголовок Знак"/>
    <w:basedOn w:val="a2"/>
    <w:link w:val="af2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4">
    <w:name w:val="Subtitle"/>
    <w:basedOn w:val="a1"/>
    <w:next w:val="a1"/>
    <w:link w:val="af5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af5">
    <w:name w:val="Подзаголовок Знак"/>
    <w:basedOn w:val="a2"/>
    <w:link w:val="af4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character" w:styleId="af7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21">
    <w:name w:val="Quote"/>
    <w:basedOn w:val="a1"/>
    <w:next w:val="a1"/>
    <w:link w:val="22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22">
    <w:name w:val="Цитата 2 Знак"/>
    <w:basedOn w:val="a2"/>
    <w:link w:val="21"/>
    <w:uiPriority w:val="29"/>
    <w:rPr>
      <w:iCs/>
      <w:sz w:val="60"/>
    </w:rPr>
  </w:style>
  <w:style w:type="paragraph" w:styleId="af8">
    <w:name w:val="header"/>
    <w:basedOn w:val="a1"/>
    <w:link w:val="af9"/>
    <w:uiPriority w:val="99"/>
    <w:unhideWhenUsed/>
    <w:qFormat/>
    <w:pPr>
      <w:spacing w:after="0" w:line="240" w:lineRule="auto"/>
    </w:pPr>
  </w:style>
  <w:style w:type="character" w:customStyle="1" w:styleId="af9">
    <w:name w:val="Верхний колонтитул Знак"/>
    <w:basedOn w:val="a2"/>
    <w:link w:val="af8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a">
    <w:name w:val="Block Text"/>
    <w:basedOn w:val="a1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afb">
    <w:name w:val="Hyperlink"/>
    <w:basedOn w:val="a2"/>
    <w:uiPriority w:val="99"/>
    <w:unhideWhenUsed/>
    <w:rsid w:val="00DE5A70"/>
    <w:rPr>
      <w:color w:val="847B97" w:themeColor="hyperlink"/>
      <w:u w:val="single"/>
    </w:rPr>
  </w:style>
  <w:style w:type="character" w:styleId="afc">
    <w:name w:val="Unresolved Mention"/>
    <w:basedOn w:val="a2"/>
    <w:uiPriority w:val="99"/>
    <w:semiHidden/>
    <w:unhideWhenUsed/>
    <w:rsid w:val="00DE5A70"/>
    <w:rPr>
      <w:color w:val="605E5C"/>
      <w:shd w:val="clear" w:color="auto" w:fill="E1DFDD"/>
    </w:rPr>
  </w:style>
  <w:style w:type="character" w:styleId="afd">
    <w:name w:val="FollowedHyperlink"/>
    <w:basedOn w:val="a2"/>
    <w:uiPriority w:val="99"/>
    <w:semiHidden/>
    <w:unhideWhenUsed/>
    <w:rsid w:val="00DE5A70"/>
    <w:rPr>
      <w:color w:val="487B97" w:themeColor="followedHyperlink"/>
      <w:u w:val="single"/>
    </w:rPr>
  </w:style>
  <w:style w:type="paragraph" w:styleId="afe">
    <w:name w:val="List Paragraph"/>
    <w:basedOn w:val="a1"/>
    <w:uiPriority w:val="34"/>
    <w:unhideWhenUsed/>
    <w:qFormat/>
    <w:rsid w:val="00E8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+ksaRVMRgpoMzM2Y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atchet.top/scratch-3-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y/Library/Containers/com.microsoft.Word/Data/Library/Application%20Support/Microsoft/Office/16.0/DTS/ru-RU%7bCE1551E1-C059-3347-8A8E-2481B202F8BB%7d/%7b44CA5966-E33C-AD46-A1CE-2020471D696A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{44CA5966-E33C-AD46-A1CE-2020471D696A}tf10002078.dotx</Template>
  <TotalTime>30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2023-01-03T07:51:00Z</dcterms:created>
  <dcterms:modified xsi:type="dcterms:W3CDTF">2023-01-29T15:49:00Z</dcterms:modified>
</cp:coreProperties>
</file>